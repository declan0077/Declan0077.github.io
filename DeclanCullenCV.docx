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269" w:tblpY="671"/>
        <w:tblW w:w="104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70"/>
      </w:tblGrid>
      <w:tr w:rsidR="002F649A" w:rsidRPr="00DA230E" w14:paraId="3D72F2BA" w14:textId="77777777" w:rsidTr="002F649A">
        <w:trPr>
          <w:trHeight w:val="1270"/>
        </w:trPr>
        <w:tc>
          <w:tcPr>
            <w:tcW w:w="3600" w:type="dxa"/>
            <w:vAlign w:val="bottom"/>
          </w:tcPr>
          <w:p w14:paraId="2D573AFC" w14:textId="0923FD28" w:rsidR="002F649A" w:rsidRPr="00DA230E" w:rsidRDefault="002F649A" w:rsidP="002F649A">
            <w:pPr>
              <w:tabs>
                <w:tab w:val="left" w:pos="990"/>
              </w:tabs>
              <w:jc w:val="center"/>
              <w:rPr>
                <w:lang w:val="en-GB"/>
              </w:rPr>
            </w:pPr>
          </w:p>
        </w:tc>
        <w:tc>
          <w:tcPr>
            <w:tcW w:w="720" w:type="dxa"/>
          </w:tcPr>
          <w:p w14:paraId="067EA460" w14:textId="77777777" w:rsidR="002F649A" w:rsidRPr="00DA230E" w:rsidRDefault="002F649A" w:rsidP="002F649A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170" w:type="dxa"/>
            <w:vAlign w:val="bottom"/>
          </w:tcPr>
          <w:p w14:paraId="3A7C3FD2" w14:textId="77777777" w:rsidR="00D55E35" w:rsidRDefault="00D55E35" w:rsidP="002F649A">
            <w:pPr>
              <w:pStyle w:val="Title"/>
              <w:rPr>
                <w:sz w:val="56"/>
                <w:szCs w:val="56"/>
                <w:lang w:val="en-GB"/>
              </w:rPr>
            </w:pPr>
          </w:p>
          <w:p w14:paraId="33BBB7EE" w14:textId="77777777" w:rsidR="00D55E35" w:rsidRDefault="00D55E35" w:rsidP="002F649A">
            <w:pPr>
              <w:pStyle w:val="Title"/>
              <w:rPr>
                <w:sz w:val="56"/>
                <w:szCs w:val="56"/>
                <w:lang w:val="en-GB"/>
              </w:rPr>
            </w:pPr>
          </w:p>
          <w:p w14:paraId="4374ADA6" w14:textId="4BA929F7" w:rsidR="002F649A" w:rsidRPr="00003634" w:rsidRDefault="002F649A" w:rsidP="002F649A">
            <w:pPr>
              <w:pStyle w:val="Title"/>
              <w:rPr>
                <w:sz w:val="56"/>
                <w:szCs w:val="56"/>
                <w:lang w:val="en-GB"/>
              </w:rPr>
            </w:pPr>
            <w:r w:rsidRPr="00003634">
              <w:rPr>
                <w:sz w:val="56"/>
                <w:szCs w:val="56"/>
                <w:lang w:val="en-GB"/>
              </w:rPr>
              <w:t>Declan Cullen</w:t>
            </w:r>
          </w:p>
          <w:p w14:paraId="6E368AAD" w14:textId="1F565CC6" w:rsidR="002F649A" w:rsidRPr="00DA230E" w:rsidRDefault="002F649A" w:rsidP="002F649A">
            <w:pPr>
              <w:pStyle w:val="Subtitle"/>
              <w:rPr>
                <w:lang w:val="en-GB"/>
              </w:rPr>
            </w:pPr>
          </w:p>
        </w:tc>
      </w:tr>
      <w:tr w:rsidR="002F649A" w:rsidRPr="00DA230E" w14:paraId="1DFA6FCE" w14:textId="77777777" w:rsidTr="002F649A">
        <w:tc>
          <w:tcPr>
            <w:tcW w:w="3600" w:type="dxa"/>
          </w:tcPr>
          <w:sdt>
            <w:sdtPr>
              <w:rPr>
                <w:lang w:val="en-GB"/>
              </w:rPr>
              <w:id w:val="-1711873194"/>
              <w:placeholder>
                <w:docPart w:val="C9CEED87C0D6474B80EC3FC334A194B4"/>
              </w:placeholder>
              <w:temporary/>
              <w:showingPlcHdr/>
              <w15:appearance w15:val="hidden"/>
            </w:sdtPr>
            <w:sdtContent>
              <w:p w14:paraId="7DD6A85A" w14:textId="77777777" w:rsidR="002F649A" w:rsidRPr="00DA230E" w:rsidRDefault="002F649A" w:rsidP="002F649A">
                <w:pPr>
                  <w:pStyle w:val="Heading3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Profile</w:t>
                </w:r>
              </w:p>
            </w:sdtContent>
          </w:sdt>
          <w:p w14:paraId="1FA435BE" w14:textId="1D0426E7" w:rsidR="002658EA" w:rsidRDefault="002658EA" w:rsidP="009B451C">
            <w:pPr>
              <w:pStyle w:val="NoSpacing"/>
              <w:rPr>
                <w:lang w:val="en-GB"/>
              </w:rPr>
            </w:pPr>
            <w:r w:rsidRPr="002658EA">
              <w:rPr>
                <w:lang w:val="en-GB"/>
              </w:rPr>
              <w:t>As an experienced Game Designer with a strong background in programming and narrative design, I've spent years crafting vertical slices to refine game features and create engaging player experiences. My passion for creativity and problem-solving has driven me to excel in developing interactive experiences.</w:t>
            </w:r>
          </w:p>
          <w:p w14:paraId="671E63EC" w14:textId="77777777" w:rsidR="009B451C" w:rsidRPr="002658EA" w:rsidRDefault="009B451C" w:rsidP="009B451C">
            <w:pPr>
              <w:pStyle w:val="NoSpacing"/>
              <w:rPr>
                <w:lang w:val="en-GB"/>
              </w:rPr>
            </w:pPr>
          </w:p>
          <w:p w14:paraId="37B118BB" w14:textId="3414C876" w:rsidR="009B451C" w:rsidRDefault="002658EA" w:rsidP="009B451C">
            <w:pPr>
              <w:pStyle w:val="NoSpacing"/>
              <w:rPr>
                <w:lang w:val="en-GB"/>
              </w:rPr>
            </w:pPr>
            <w:r w:rsidRPr="002658EA">
              <w:rPr>
                <w:lang w:val="en-GB"/>
              </w:rPr>
              <w:t xml:space="preserve">Now, I'm excited to apply my skills to a role that bridges game design and </w:t>
            </w:r>
            <w:r w:rsidR="009B451C">
              <w:rPr>
                <w:lang w:val="en-GB"/>
              </w:rPr>
              <w:t>technical</w:t>
            </w:r>
            <w:r w:rsidRPr="002658EA">
              <w:rPr>
                <w:lang w:val="en-GB"/>
              </w:rPr>
              <w:t xml:space="preserve"> </w:t>
            </w:r>
            <w:r w:rsidR="009B451C">
              <w:rPr>
                <w:lang w:val="en-GB"/>
              </w:rPr>
              <w:t>design</w:t>
            </w:r>
            <w:r w:rsidRPr="002658EA">
              <w:rPr>
                <w:lang w:val="en-GB"/>
              </w:rPr>
              <w:t xml:space="preserve">. I'm eager to support a </w:t>
            </w:r>
            <w:r w:rsidR="009B451C">
              <w:rPr>
                <w:lang w:val="en-GB"/>
              </w:rPr>
              <w:t>team in</w:t>
            </w:r>
            <w:r w:rsidRPr="002658EA">
              <w:rPr>
                <w:lang w:val="en-GB"/>
              </w:rPr>
              <w:t xml:space="preserve"> bringing their stories to life on an interactive platform,</w:t>
            </w:r>
            <w:r w:rsidR="009B451C">
              <w:rPr>
                <w:lang w:val="en-GB"/>
              </w:rPr>
              <w:t xml:space="preserve"> </w:t>
            </w:r>
            <w:r w:rsidRPr="002658EA">
              <w:rPr>
                <w:lang w:val="en-GB"/>
              </w:rPr>
              <w:t xml:space="preserve">collaborating closely with </w:t>
            </w:r>
            <w:r w:rsidR="00A867F2">
              <w:rPr>
                <w:lang w:val="en-GB"/>
              </w:rPr>
              <w:t>c</w:t>
            </w:r>
            <w:r w:rsidRPr="002658EA">
              <w:rPr>
                <w:lang w:val="en-GB"/>
              </w:rPr>
              <w:t xml:space="preserve">reatives to design </w:t>
            </w:r>
            <w:r w:rsidR="00A867F2">
              <w:rPr>
                <w:lang w:val="en-GB"/>
              </w:rPr>
              <w:t>the</w:t>
            </w:r>
            <w:r w:rsidRPr="002658EA">
              <w:rPr>
                <w:lang w:val="en-GB"/>
              </w:rPr>
              <w:t xml:space="preserve"> player journeys. </w:t>
            </w:r>
          </w:p>
          <w:sdt>
            <w:sdtPr>
              <w:rPr>
                <w:lang w:val="en-GB"/>
              </w:rPr>
              <w:id w:val="-1954003311"/>
              <w:placeholder>
                <w:docPart w:val="8823EE4C91FA499CBCAD30EA40674B69"/>
              </w:placeholder>
              <w:temporary/>
              <w:showingPlcHdr/>
              <w15:appearance w15:val="hidden"/>
            </w:sdtPr>
            <w:sdtContent>
              <w:p w14:paraId="67667CC6" w14:textId="77777777" w:rsidR="002F649A" w:rsidRPr="00DA230E" w:rsidRDefault="002F649A" w:rsidP="002F649A">
                <w:pPr>
                  <w:pStyle w:val="Heading3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CONTACT</w:t>
                </w:r>
              </w:p>
            </w:sdtContent>
          </w:sdt>
          <w:p w14:paraId="61CDA4A6" w14:textId="68C1CA9E" w:rsidR="002F649A" w:rsidRPr="00DA230E" w:rsidRDefault="00E81BAB" w:rsidP="002F649A">
            <w:pPr>
              <w:rPr>
                <w:lang w:val="en-GB"/>
              </w:rPr>
            </w:pPr>
            <w:r>
              <w:rPr>
                <w:lang w:val="en-GB"/>
              </w:rPr>
              <w:t>Portfolio:</w:t>
            </w:r>
          </w:p>
          <w:p w14:paraId="293263A6" w14:textId="77777777" w:rsidR="002F649A" w:rsidRPr="00DA230E" w:rsidRDefault="00000000" w:rsidP="002F649A">
            <w:pPr>
              <w:rPr>
                <w:lang w:val="en-GB"/>
              </w:rPr>
            </w:pPr>
            <w:hyperlink r:id="rId11" w:history="1">
              <w:r w:rsidR="002F649A" w:rsidRPr="009F56DE">
                <w:rPr>
                  <w:rStyle w:val="Hyperlink"/>
                </w:rPr>
                <w:t>Declan Cullen's Portfolio (declan0077.github.io)</w:t>
              </w:r>
            </w:hyperlink>
          </w:p>
          <w:p w14:paraId="0D25AE00" w14:textId="77777777" w:rsidR="002F649A" w:rsidRPr="00DA230E" w:rsidRDefault="002F649A" w:rsidP="002F649A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240260293"/>
              <w:placeholder>
                <w:docPart w:val="993924034CEE41E0BC9914E92B1027E9"/>
              </w:placeholder>
              <w:temporary/>
              <w:showingPlcHdr/>
              <w15:appearance w15:val="hidden"/>
            </w:sdtPr>
            <w:sdtContent>
              <w:p w14:paraId="7990EF8B" w14:textId="77777777" w:rsidR="002F649A" w:rsidRPr="00DA230E" w:rsidRDefault="002F649A" w:rsidP="002F649A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EMAIL ADDRESS:</w:t>
                </w:r>
              </w:p>
            </w:sdtContent>
          </w:sdt>
          <w:p w14:paraId="48429484" w14:textId="77777777" w:rsidR="002F649A" w:rsidRPr="00DA230E" w:rsidRDefault="002F649A" w:rsidP="002F649A">
            <w:pPr>
              <w:rPr>
                <w:rStyle w:val="Hyperlink"/>
                <w:lang w:val="en-GB"/>
              </w:rPr>
            </w:pPr>
            <w:r>
              <w:rPr>
                <w:lang w:val="en-GB"/>
              </w:rPr>
              <w:t>Declanmichaelcullen@gmail.com</w:t>
            </w:r>
          </w:p>
          <w:sdt>
            <w:sdtPr>
              <w:rPr>
                <w:lang w:val="en-GB"/>
              </w:rPr>
              <w:id w:val="-1444214663"/>
              <w:placeholder>
                <w:docPart w:val="8EBEC7EA10B9464CB8D06D94661EF189"/>
              </w:placeholder>
              <w:temporary/>
              <w:showingPlcHdr/>
              <w15:appearance w15:val="hidden"/>
            </w:sdtPr>
            <w:sdtContent>
              <w:p w14:paraId="3D4870E2" w14:textId="77777777" w:rsidR="002F649A" w:rsidRPr="00DA230E" w:rsidRDefault="002F649A" w:rsidP="002F649A">
                <w:pPr>
                  <w:pStyle w:val="Heading3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HOBBIES</w:t>
                </w:r>
              </w:p>
            </w:sdtContent>
          </w:sdt>
          <w:p w14:paraId="1F1F5B48" w14:textId="77777777" w:rsidR="002F649A" w:rsidRPr="00DA230E" w:rsidRDefault="002F649A" w:rsidP="002F649A">
            <w:pPr>
              <w:rPr>
                <w:lang w:val="en-GB"/>
              </w:rPr>
            </w:pPr>
            <w:r>
              <w:rPr>
                <w:lang w:val="en-GB"/>
              </w:rPr>
              <w:t>History</w:t>
            </w:r>
          </w:p>
          <w:p w14:paraId="10FD9015" w14:textId="77777777" w:rsidR="002F649A" w:rsidRPr="00DA230E" w:rsidRDefault="002F649A" w:rsidP="002F649A">
            <w:pPr>
              <w:rPr>
                <w:lang w:val="en-GB"/>
              </w:rPr>
            </w:pPr>
            <w:r>
              <w:rPr>
                <w:lang w:val="en-GB"/>
              </w:rPr>
              <w:t>Gaming</w:t>
            </w:r>
          </w:p>
          <w:p w14:paraId="6A8D2E92" w14:textId="77777777" w:rsidR="002F649A" w:rsidRPr="00DA230E" w:rsidRDefault="002F649A" w:rsidP="002F649A">
            <w:pPr>
              <w:rPr>
                <w:lang w:val="en-GB"/>
              </w:rPr>
            </w:pPr>
            <w:r>
              <w:rPr>
                <w:lang w:val="en-GB"/>
              </w:rPr>
              <w:t>3D Modelling</w:t>
            </w:r>
          </w:p>
          <w:p w14:paraId="4540990A" w14:textId="77777777" w:rsidR="002F649A" w:rsidRDefault="002F649A" w:rsidP="002F649A">
            <w:pPr>
              <w:rPr>
                <w:lang w:val="en-GB"/>
              </w:rPr>
            </w:pPr>
            <w:r>
              <w:rPr>
                <w:lang w:val="en-GB"/>
              </w:rPr>
              <w:t>Tabletop games</w:t>
            </w:r>
          </w:p>
          <w:p w14:paraId="3153ED4B" w14:textId="77777777" w:rsidR="002F649A" w:rsidRDefault="00E65450" w:rsidP="00E65450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Skills</w:t>
            </w:r>
          </w:p>
          <w:p w14:paraId="35168D06" w14:textId="5F2D4345" w:rsidR="00E65450" w:rsidRPr="0044548E" w:rsidRDefault="00E65450" w:rsidP="00E65450">
            <w:pPr>
              <w:rPr>
                <w:sz w:val="20"/>
                <w:szCs w:val="24"/>
                <w:lang w:val="en-GB"/>
              </w:rPr>
            </w:pPr>
            <w:r w:rsidRPr="0044548E">
              <w:rPr>
                <w:sz w:val="20"/>
                <w:szCs w:val="24"/>
                <w:lang w:val="en-GB"/>
              </w:rPr>
              <w:t>Unity</w:t>
            </w:r>
          </w:p>
          <w:p w14:paraId="58C380B3" w14:textId="77777777" w:rsidR="00E65450" w:rsidRPr="0044548E" w:rsidRDefault="00E65450" w:rsidP="00E65450">
            <w:pPr>
              <w:rPr>
                <w:sz w:val="20"/>
                <w:szCs w:val="24"/>
                <w:lang w:val="en-GB"/>
              </w:rPr>
            </w:pPr>
            <w:r w:rsidRPr="0044548E">
              <w:rPr>
                <w:sz w:val="20"/>
                <w:szCs w:val="24"/>
                <w:lang w:val="en-GB"/>
              </w:rPr>
              <w:t>Unreal engine</w:t>
            </w:r>
          </w:p>
          <w:p w14:paraId="56FDB197" w14:textId="77777777" w:rsidR="00E65450" w:rsidRPr="0044548E" w:rsidRDefault="00E65450" w:rsidP="00E65450">
            <w:pPr>
              <w:rPr>
                <w:sz w:val="20"/>
                <w:szCs w:val="24"/>
                <w:lang w:val="en-GB"/>
              </w:rPr>
            </w:pPr>
            <w:r w:rsidRPr="0044548E">
              <w:rPr>
                <w:sz w:val="20"/>
                <w:szCs w:val="24"/>
                <w:lang w:val="en-GB"/>
              </w:rPr>
              <w:t>Photon</w:t>
            </w:r>
          </w:p>
          <w:p w14:paraId="034F9D6C" w14:textId="77777777" w:rsidR="00E65450" w:rsidRPr="0044548E" w:rsidRDefault="00E65450" w:rsidP="00E65450">
            <w:pPr>
              <w:rPr>
                <w:sz w:val="20"/>
                <w:szCs w:val="24"/>
                <w:lang w:val="en-GB"/>
              </w:rPr>
            </w:pPr>
            <w:r w:rsidRPr="0044548E">
              <w:rPr>
                <w:sz w:val="20"/>
                <w:szCs w:val="24"/>
                <w:lang w:val="en-GB"/>
              </w:rPr>
              <w:t>Maya</w:t>
            </w:r>
          </w:p>
          <w:p w14:paraId="17EE3C93" w14:textId="77777777" w:rsidR="00E65450" w:rsidRPr="0044548E" w:rsidRDefault="00E65450" w:rsidP="00E65450">
            <w:pPr>
              <w:rPr>
                <w:sz w:val="20"/>
                <w:szCs w:val="24"/>
                <w:lang w:val="en-GB"/>
              </w:rPr>
            </w:pPr>
            <w:r w:rsidRPr="0044548E">
              <w:rPr>
                <w:sz w:val="20"/>
                <w:szCs w:val="24"/>
                <w:lang w:val="en-GB"/>
              </w:rPr>
              <w:t>Blender</w:t>
            </w:r>
          </w:p>
          <w:p w14:paraId="3452099C" w14:textId="77777777" w:rsidR="00E65450" w:rsidRPr="0044548E" w:rsidRDefault="00E65450" w:rsidP="00E65450">
            <w:pPr>
              <w:rPr>
                <w:sz w:val="20"/>
                <w:szCs w:val="24"/>
                <w:lang w:val="en-GB"/>
              </w:rPr>
            </w:pPr>
            <w:r w:rsidRPr="0044548E">
              <w:rPr>
                <w:sz w:val="20"/>
                <w:szCs w:val="24"/>
                <w:lang w:val="en-GB"/>
              </w:rPr>
              <w:t>Jira</w:t>
            </w:r>
          </w:p>
          <w:p w14:paraId="5A3BF417" w14:textId="5F3A3CAA" w:rsidR="00E65450" w:rsidRPr="00E65450" w:rsidRDefault="00E65450" w:rsidP="00E65450">
            <w:pPr>
              <w:rPr>
                <w:lang w:val="en-GB"/>
              </w:rPr>
            </w:pPr>
          </w:p>
        </w:tc>
        <w:tc>
          <w:tcPr>
            <w:tcW w:w="720" w:type="dxa"/>
          </w:tcPr>
          <w:p w14:paraId="490FFFEE" w14:textId="77777777" w:rsidR="002F649A" w:rsidRPr="00DA230E" w:rsidRDefault="002F649A" w:rsidP="002F649A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170" w:type="dxa"/>
          </w:tcPr>
          <w:sdt>
            <w:sdtPr>
              <w:rPr>
                <w:lang w:val="en-GB"/>
              </w:rPr>
              <w:id w:val="1049110328"/>
              <w:placeholder>
                <w:docPart w:val="694536AE9FE1431C94181CCE9A5BF0EE"/>
              </w:placeholder>
              <w:temporary/>
              <w:showingPlcHdr/>
              <w15:appearance w15:val="hidden"/>
            </w:sdtPr>
            <w:sdtContent>
              <w:p w14:paraId="05DA24AE" w14:textId="77777777" w:rsidR="002F649A" w:rsidRPr="00DA230E" w:rsidRDefault="002F649A" w:rsidP="002F649A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EDUCATION</w:t>
                </w:r>
              </w:p>
            </w:sdtContent>
          </w:sdt>
          <w:p w14:paraId="1CBDEB2C" w14:textId="77777777" w:rsidR="002F649A" w:rsidRPr="00DA230E" w:rsidRDefault="002F649A" w:rsidP="002F649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University of Suffolk</w:t>
            </w:r>
          </w:p>
          <w:p w14:paraId="3CF3C728" w14:textId="77777777" w:rsidR="002F649A" w:rsidRPr="00DA230E" w:rsidRDefault="002F649A" w:rsidP="002F649A">
            <w:pPr>
              <w:pStyle w:val="Date"/>
              <w:rPr>
                <w:lang w:val="en-GB"/>
              </w:rPr>
            </w:pPr>
            <w:r>
              <w:rPr>
                <w:lang w:val="en-GB"/>
              </w:rPr>
              <w:t>2019</w:t>
            </w:r>
            <w:r w:rsidRPr="00DA230E">
              <w:rPr>
                <w:lang w:val="en-GB" w:bidi="en-GB"/>
              </w:rPr>
              <w:t>-</w:t>
            </w:r>
            <w:r>
              <w:rPr>
                <w:lang w:val="en-GB"/>
              </w:rPr>
              <w:t>2022</w:t>
            </w:r>
          </w:p>
          <w:p w14:paraId="6F2C3101" w14:textId="77777777" w:rsidR="002F649A" w:rsidRPr="002F649A" w:rsidRDefault="002F649A" w:rsidP="002F649A">
            <w:pPr>
              <w:rPr>
                <w:lang w:val="en-GB"/>
              </w:rPr>
            </w:pPr>
            <w:r>
              <w:rPr>
                <w:lang w:val="en-GB" w:bidi="en-GB"/>
              </w:rPr>
              <w:t>Grade: 2:1</w:t>
            </w:r>
          </w:p>
          <w:p w14:paraId="0D60EDA6" w14:textId="77777777" w:rsidR="002F649A" w:rsidRPr="00DA230E" w:rsidRDefault="002F649A" w:rsidP="002F649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Falmouth University</w:t>
            </w:r>
          </w:p>
          <w:p w14:paraId="5A89BD90" w14:textId="77777777" w:rsidR="002F649A" w:rsidRPr="00DA230E" w:rsidRDefault="002F649A" w:rsidP="002F649A">
            <w:pPr>
              <w:pStyle w:val="Date"/>
              <w:rPr>
                <w:lang w:val="en-GB"/>
              </w:rPr>
            </w:pPr>
            <w:r>
              <w:rPr>
                <w:lang w:val="en-GB"/>
              </w:rPr>
              <w:t>2023</w:t>
            </w:r>
            <w:r w:rsidRPr="00DA230E">
              <w:rPr>
                <w:lang w:val="en-GB" w:bidi="en-GB"/>
              </w:rPr>
              <w:t>-</w:t>
            </w:r>
            <w:r>
              <w:rPr>
                <w:lang w:val="en-GB"/>
              </w:rPr>
              <w:t>2024</w:t>
            </w:r>
          </w:p>
          <w:p w14:paraId="713A295B" w14:textId="50BCE234" w:rsidR="002F649A" w:rsidRDefault="002F649A" w:rsidP="002F649A">
            <w:pPr>
              <w:rPr>
                <w:lang w:val="en-GB"/>
              </w:rPr>
            </w:pPr>
            <w:r>
              <w:rPr>
                <w:lang w:val="en-GB"/>
              </w:rPr>
              <w:t>Grad</w:t>
            </w:r>
            <w:r w:rsidR="00E81BAB">
              <w:rPr>
                <w:lang w:val="en-GB"/>
              </w:rPr>
              <w:t>e:</w:t>
            </w:r>
            <w:r>
              <w:rPr>
                <w:lang w:val="en-GB"/>
              </w:rPr>
              <w:t xml:space="preserve"> </w:t>
            </w:r>
            <w:r w:rsidR="00E81BAB">
              <w:rPr>
                <w:rFonts w:ascii="Noto Sans" w:hAnsi="Noto Sans" w:cs="Noto Sans"/>
              </w:rPr>
              <w:t>D</w:t>
            </w:r>
            <w:r w:rsidR="00E81BAB" w:rsidRPr="00E81BAB">
              <w:t>istinction</w:t>
            </w:r>
          </w:p>
          <w:sdt>
            <w:sdtPr>
              <w:rPr>
                <w:lang w:val="en-GB"/>
              </w:rPr>
              <w:id w:val="1001553383"/>
              <w:placeholder>
                <w:docPart w:val="650127BCD7C54502B4F34F9649B93DA3"/>
              </w:placeholder>
              <w:temporary/>
              <w:showingPlcHdr/>
              <w15:appearance w15:val="hidden"/>
            </w:sdtPr>
            <w:sdtContent>
              <w:p w14:paraId="5F518569" w14:textId="77777777" w:rsidR="002F649A" w:rsidRPr="00DA230E" w:rsidRDefault="002F649A" w:rsidP="002F649A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WORK EXPERIENCE</w:t>
                </w:r>
              </w:p>
            </w:sdtContent>
          </w:sdt>
          <w:p w14:paraId="55780900" w14:textId="77777777" w:rsidR="002F649A" w:rsidRPr="00DA230E" w:rsidRDefault="002F649A" w:rsidP="002F649A">
            <w:pPr>
              <w:rPr>
                <w:bCs/>
                <w:lang w:val="en-GB"/>
              </w:rPr>
            </w:pPr>
            <w:r w:rsidRPr="009F44BA">
              <w:rPr>
                <w:rFonts w:ascii="Aptos" w:hAnsi="Aptos"/>
                <w:b/>
                <w:bCs/>
                <w:color w:val="00B050"/>
                <w:sz w:val="22"/>
                <w:szCs w:val="28"/>
              </w:rPr>
              <w:t>Ormiston Families</w:t>
            </w:r>
            <w:r w:rsidRPr="00DA230E">
              <w:rPr>
                <w:lang w:val="en-GB" w:bidi="en-GB"/>
              </w:rPr>
              <w:t xml:space="preserve"> </w:t>
            </w:r>
            <w:r>
              <w:rPr>
                <w:b/>
                <w:lang w:val="en-GB"/>
              </w:rPr>
              <w:t>Game Designer</w:t>
            </w:r>
          </w:p>
          <w:p w14:paraId="78FE2880" w14:textId="77777777" w:rsidR="002F649A" w:rsidRDefault="002F649A" w:rsidP="002F649A">
            <w:pPr>
              <w:rPr>
                <w:rFonts w:ascii="Aptos" w:hAnsi="Aptos"/>
              </w:rPr>
            </w:pPr>
            <w:r w:rsidRPr="009F44BA">
              <w:rPr>
                <w:rFonts w:ascii="Aptos" w:hAnsi="Aptos"/>
              </w:rPr>
              <w:t>Feb 2022-May 2022</w:t>
            </w:r>
          </w:p>
          <w:p w14:paraId="4964BF18" w14:textId="77777777" w:rsidR="002F649A" w:rsidRPr="007457D0" w:rsidRDefault="002F649A" w:rsidP="002F649A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7457D0">
              <w:rPr>
                <w:lang w:val="en-GB"/>
              </w:rPr>
              <w:t xml:space="preserve">Created and managed multiplayer system architecture </w:t>
            </w:r>
          </w:p>
          <w:p w14:paraId="3903DAA7" w14:textId="77777777" w:rsidR="002F649A" w:rsidRPr="007457D0" w:rsidRDefault="002F649A" w:rsidP="002F649A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7457D0">
              <w:rPr>
                <w:lang w:val="en-GB"/>
              </w:rPr>
              <w:t>Ensured design adherence to thematic elements and project specifications</w:t>
            </w:r>
          </w:p>
          <w:p w14:paraId="63E817D3" w14:textId="77777777" w:rsidR="002F649A" w:rsidRPr="00DA230E" w:rsidRDefault="002F649A" w:rsidP="002F649A">
            <w:pPr>
              <w:rPr>
                <w:bCs/>
                <w:lang w:val="en-GB"/>
              </w:rPr>
            </w:pPr>
            <w:r>
              <w:rPr>
                <w:rFonts w:ascii="Aptos" w:hAnsi="Aptos"/>
                <w:b/>
                <w:bCs/>
                <w:color w:val="00B050"/>
                <w:sz w:val="22"/>
                <w:szCs w:val="28"/>
              </w:rPr>
              <w:t>Tesco’s</w:t>
            </w:r>
            <w:r w:rsidRPr="00DA230E">
              <w:rPr>
                <w:lang w:val="en-GB" w:bidi="en-GB"/>
              </w:rPr>
              <w:t xml:space="preserve"> </w:t>
            </w:r>
            <w:r>
              <w:rPr>
                <w:b/>
                <w:lang w:val="en-GB"/>
              </w:rPr>
              <w:t>Team member</w:t>
            </w:r>
          </w:p>
          <w:p w14:paraId="59E6EDB7" w14:textId="77777777" w:rsidR="002F649A" w:rsidRPr="00DA230E" w:rsidRDefault="002F649A" w:rsidP="002F649A">
            <w:pPr>
              <w:rPr>
                <w:lang w:val="en-GB"/>
              </w:rPr>
            </w:pPr>
            <w:r>
              <w:rPr>
                <w:rFonts w:ascii="Aptos" w:hAnsi="Aptos"/>
              </w:rPr>
              <w:t>Nov</w:t>
            </w:r>
            <w:r w:rsidRPr="009F44BA">
              <w:rPr>
                <w:rFonts w:ascii="Aptos" w:hAnsi="Aptos"/>
              </w:rPr>
              <w:t xml:space="preserve"> 2022-</w:t>
            </w:r>
            <w:r>
              <w:rPr>
                <w:rFonts w:ascii="Aptos" w:hAnsi="Aptos"/>
              </w:rPr>
              <w:t>Aug</w:t>
            </w:r>
            <w:r w:rsidRPr="009F44BA">
              <w:rPr>
                <w:rFonts w:ascii="Aptos" w:hAnsi="Aptos"/>
              </w:rPr>
              <w:t xml:space="preserve"> 202</w:t>
            </w:r>
            <w:r>
              <w:rPr>
                <w:rFonts w:ascii="Aptos" w:hAnsi="Aptos"/>
              </w:rPr>
              <w:t>3</w:t>
            </w:r>
          </w:p>
          <w:p w14:paraId="0B3A6D2F" w14:textId="77777777" w:rsidR="002F649A" w:rsidRPr="007457D0" w:rsidRDefault="002F649A" w:rsidP="002F649A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7457D0">
              <w:rPr>
                <w:lang w:val="en-GB"/>
              </w:rPr>
              <w:t xml:space="preserve">Developed strong customer service and teamwork skills </w:t>
            </w:r>
          </w:p>
          <w:p w14:paraId="5B7B6689" w14:textId="77777777" w:rsidR="002F649A" w:rsidRPr="007457D0" w:rsidRDefault="002F649A" w:rsidP="002F649A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aps/>
                <w:lang w:val="en-GB"/>
              </w:rPr>
            </w:pPr>
            <w:r w:rsidRPr="007457D0">
              <w:rPr>
                <w:lang w:val="en-GB"/>
              </w:rPr>
              <w:t>Gained experience in a fast-paced retail environment</w:t>
            </w:r>
          </w:p>
          <w:p w14:paraId="28197408" w14:textId="77777777" w:rsidR="002F649A" w:rsidRDefault="002F649A" w:rsidP="002F649A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Projects</w:t>
            </w:r>
          </w:p>
          <w:p w14:paraId="73851DB6" w14:textId="77777777" w:rsidR="002F649A" w:rsidRPr="00DA230E" w:rsidRDefault="002F649A" w:rsidP="002F649A">
            <w:pPr>
              <w:rPr>
                <w:bCs/>
                <w:lang w:val="en-GB"/>
              </w:rPr>
            </w:pPr>
            <w:r>
              <w:rPr>
                <w:rFonts w:ascii="Aptos" w:hAnsi="Aptos"/>
                <w:b/>
                <w:bCs/>
                <w:color w:val="00B050"/>
                <w:sz w:val="22"/>
                <w:szCs w:val="28"/>
              </w:rPr>
              <w:t>VR Safety Training simulation</w:t>
            </w:r>
            <w:r w:rsidRPr="00DA230E">
              <w:rPr>
                <w:lang w:val="en-GB" w:bidi="en-GB"/>
              </w:rPr>
              <w:t xml:space="preserve"> </w:t>
            </w:r>
            <w:r>
              <w:rPr>
                <w:b/>
                <w:lang w:val="en-GB"/>
              </w:rPr>
              <w:t xml:space="preserve">Solo </w:t>
            </w:r>
          </w:p>
          <w:p w14:paraId="54D1C1E8" w14:textId="77777777" w:rsidR="002F649A" w:rsidRPr="007457D0" w:rsidRDefault="002F649A" w:rsidP="002F649A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7457D0">
              <w:rPr>
                <w:lang w:val="en-GB"/>
              </w:rPr>
              <w:t>Developed an interactive virtual reality safety training program</w:t>
            </w:r>
            <w:r>
              <w:rPr>
                <w:lang w:val="en-GB"/>
              </w:rPr>
              <w:t>.</w:t>
            </w:r>
          </w:p>
          <w:p w14:paraId="0E08C59D" w14:textId="77777777" w:rsidR="002F649A" w:rsidRPr="007457D0" w:rsidRDefault="002F649A" w:rsidP="002F649A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7457D0">
              <w:rPr>
                <w:lang w:val="en-GB"/>
              </w:rPr>
              <w:t>Focused on teaching correct procedures and methods for workplace safety</w:t>
            </w:r>
            <w:r>
              <w:rPr>
                <w:lang w:val="en-GB"/>
              </w:rPr>
              <w:t>.</w:t>
            </w:r>
          </w:p>
          <w:p w14:paraId="0191D3D5" w14:textId="77777777" w:rsidR="002F649A" w:rsidRPr="00DA230E" w:rsidRDefault="002F649A" w:rsidP="002F649A">
            <w:pPr>
              <w:rPr>
                <w:bCs/>
                <w:lang w:val="en-GB"/>
              </w:rPr>
            </w:pPr>
            <w:r>
              <w:rPr>
                <w:rFonts w:ascii="Aptos" w:hAnsi="Aptos"/>
                <w:b/>
                <w:bCs/>
                <w:color w:val="00B050"/>
                <w:sz w:val="22"/>
                <w:szCs w:val="28"/>
              </w:rPr>
              <w:t>Arkcarmic Descent</w:t>
            </w:r>
            <w:r w:rsidRPr="00DA230E">
              <w:rPr>
                <w:lang w:val="en-GB" w:bidi="en-GB"/>
              </w:rPr>
              <w:t xml:space="preserve"> </w:t>
            </w:r>
            <w:r>
              <w:rPr>
                <w:b/>
                <w:lang w:val="en-GB"/>
              </w:rPr>
              <w:t>Lead Designer – Team of five</w:t>
            </w:r>
          </w:p>
          <w:p w14:paraId="527843E8" w14:textId="77777777" w:rsidR="002F649A" w:rsidRPr="007457D0" w:rsidRDefault="002F649A" w:rsidP="002F649A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7457D0">
              <w:rPr>
                <w:lang w:val="en-GB"/>
              </w:rPr>
              <w:t xml:space="preserve">Spearheaded overall game design from initial level prototyping to concept implementation </w:t>
            </w:r>
          </w:p>
          <w:p w14:paraId="6AD1F797" w14:textId="77777777" w:rsidR="002F649A" w:rsidRPr="007457D0" w:rsidRDefault="002F649A" w:rsidP="002F649A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7457D0">
              <w:rPr>
                <w:lang w:val="en-GB"/>
              </w:rPr>
              <w:t xml:space="preserve">Designed and implemented a destructible physics system </w:t>
            </w:r>
          </w:p>
          <w:p w14:paraId="14145F22" w14:textId="77777777" w:rsidR="002F649A" w:rsidRPr="007457D0" w:rsidRDefault="002F649A" w:rsidP="002F649A">
            <w:pPr>
              <w:pStyle w:val="ListParagraph"/>
              <w:numPr>
                <w:ilvl w:val="0"/>
                <w:numId w:val="10"/>
              </w:numPr>
              <w:rPr>
                <w:lang w:val="en-GB" w:bidi="en-GB"/>
              </w:rPr>
            </w:pPr>
            <w:r w:rsidRPr="007457D0">
              <w:rPr>
                <w:lang w:val="en-GB"/>
              </w:rPr>
              <w:t>Utilized Agile methodologies to manage team workflow and meet project deadlines</w:t>
            </w:r>
            <w:r>
              <w:rPr>
                <w:lang w:val="en-GB"/>
              </w:rPr>
              <w:t>.</w:t>
            </w:r>
          </w:p>
          <w:p w14:paraId="6C9257D1" w14:textId="77777777" w:rsidR="002F649A" w:rsidRPr="00DA230E" w:rsidRDefault="002F649A" w:rsidP="002F649A">
            <w:pPr>
              <w:rPr>
                <w:bCs/>
                <w:lang w:val="en-GB"/>
              </w:rPr>
            </w:pPr>
            <w:r>
              <w:rPr>
                <w:rFonts w:ascii="Aptos" w:hAnsi="Aptos"/>
                <w:b/>
                <w:bCs/>
                <w:color w:val="00B050"/>
                <w:sz w:val="22"/>
                <w:szCs w:val="28"/>
              </w:rPr>
              <w:t>The Last catch</w:t>
            </w:r>
            <w:r w:rsidRPr="00DA230E">
              <w:rPr>
                <w:lang w:val="en-GB" w:bidi="en-GB"/>
              </w:rPr>
              <w:t xml:space="preserve"> </w:t>
            </w:r>
            <w:r>
              <w:rPr>
                <w:b/>
                <w:lang w:val="en-GB"/>
              </w:rPr>
              <w:t xml:space="preserve">Solo </w:t>
            </w:r>
          </w:p>
          <w:p w14:paraId="453FDD2B" w14:textId="77777777" w:rsidR="002F649A" w:rsidRPr="007457D0" w:rsidRDefault="002F649A" w:rsidP="002F649A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7457D0">
              <w:rPr>
                <w:lang w:val="en-GB"/>
              </w:rPr>
              <w:t xml:space="preserve">Conceptualized and developed a game inspired by environmental issues </w:t>
            </w:r>
          </w:p>
          <w:p w14:paraId="3E14985B" w14:textId="77777777" w:rsidR="002F649A" w:rsidRPr="007457D0" w:rsidRDefault="002F649A" w:rsidP="002F649A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7457D0">
              <w:rPr>
                <w:lang w:val="en-GB"/>
              </w:rPr>
              <w:t xml:space="preserve">Abstracted complex themes of overfishing and ecosystem damage into a Minesweeper-style game mechanic </w:t>
            </w:r>
          </w:p>
          <w:p w14:paraId="3725BDD1" w14:textId="77777777" w:rsidR="002F649A" w:rsidRPr="002F649A" w:rsidRDefault="002F649A" w:rsidP="002F649A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lang w:val="en-GB"/>
              </w:rPr>
            </w:pPr>
            <w:r w:rsidRPr="007457D0">
              <w:rPr>
                <w:lang w:val="en-GB"/>
              </w:rPr>
              <w:t>Demonstrated ability to translate real-world issues into engaging gameplay experiences</w:t>
            </w:r>
            <w:r>
              <w:rPr>
                <w:lang w:val="en-GB"/>
              </w:rPr>
              <w:t>.</w:t>
            </w:r>
            <w:r w:rsidRPr="002F649A">
              <w:rPr>
                <w:rFonts w:ascii="Times New Roman" w:eastAsia="Times New Roman" w:hAnsi="Times New Roman" w:cs="Times New Roman"/>
                <w:caps/>
                <w:sz w:val="36"/>
                <w:szCs w:val="36"/>
                <w:lang w:val="en-GB" w:eastAsia="en-GB"/>
              </w:rPr>
              <w:t xml:space="preserve"> </w:t>
            </w:r>
          </w:p>
          <w:p w14:paraId="3DEFBDD6" w14:textId="77777777" w:rsidR="002F649A" w:rsidRPr="002F649A" w:rsidRDefault="002F649A" w:rsidP="002F649A">
            <w:pPr>
              <w:pStyle w:val="Heading2"/>
              <w:rPr>
                <w:lang w:val="en-GB"/>
              </w:rPr>
            </w:pPr>
            <w:r w:rsidRPr="002F649A">
              <w:rPr>
                <w:lang w:val="en-GB"/>
              </w:rPr>
              <w:t>Achievements</w:t>
            </w:r>
          </w:p>
          <w:p w14:paraId="31529C73" w14:textId="77777777" w:rsidR="002F649A" w:rsidRPr="002F649A" w:rsidRDefault="002F649A" w:rsidP="002F649A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2F649A">
              <w:rPr>
                <w:lang w:val="en-GB"/>
              </w:rPr>
              <w:t>Awarded as an outstanding student with Celebrating Success 2018 for college course</w:t>
            </w:r>
          </w:p>
          <w:p w14:paraId="4948BC39" w14:textId="77777777" w:rsidR="002F649A" w:rsidRDefault="002F649A" w:rsidP="002F649A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2F649A">
              <w:rPr>
                <w:lang w:val="en-GB"/>
              </w:rPr>
              <w:t>Rising Star of the Year for Media at South Essex College</w:t>
            </w:r>
          </w:p>
          <w:p w14:paraId="0415F6D0" w14:textId="03F86163" w:rsidR="002F649A" w:rsidRPr="002F649A" w:rsidRDefault="002F649A" w:rsidP="002F649A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Showcased work in Falmouth EXPO 2024</w:t>
            </w:r>
          </w:p>
          <w:p w14:paraId="0669A563" w14:textId="77777777" w:rsidR="002F649A" w:rsidRPr="007457D0" w:rsidRDefault="002F649A" w:rsidP="002F649A">
            <w:pPr>
              <w:pStyle w:val="ListParagraph"/>
              <w:rPr>
                <w:lang w:val="en-GB"/>
              </w:rPr>
            </w:pPr>
          </w:p>
        </w:tc>
      </w:tr>
    </w:tbl>
    <w:p w14:paraId="17F21408" w14:textId="33F0D89B" w:rsidR="004A2A72" w:rsidRPr="00DA230E" w:rsidRDefault="004A2A72" w:rsidP="002F649A">
      <w:pPr>
        <w:tabs>
          <w:tab w:val="left" w:pos="990"/>
        </w:tabs>
        <w:rPr>
          <w:lang w:val="en-GB"/>
        </w:rPr>
      </w:pPr>
    </w:p>
    <w:sectPr w:rsidR="004A2A72" w:rsidRPr="00DA230E" w:rsidSect="00CD7668">
      <w:headerReference w:type="default" r:id="rId12"/>
      <w:pgSz w:w="11906" w:h="16838" w:code="9"/>
      <w:pgMar w:top="1418" w:right="680" w:bottom="720" w:left="720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3335A" w14:textId="77777777" w:rsidR="00717843" w:rsidRDefault="00717843" w:rsidP="000C45FF">
      <w:r>
        <w:separator/>
      </w:r>
    </w:p>
  </w:endnote>
  <w:endnote w:type="continuationSeparator" w:id="0">
    <w:p w14:paraId="78D2F120" w14:textId="77777777" w:rsidR="00717843" w:rsidRDefault="0071784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BD244" w14:textId="77777777" w:rsidR="00717843" w:rsidRDefault="00717843" w:rsidP="000C45FF">
      <w:r>
        <w:separator/>
      </w:r>
    </w:p>
  </w:footnote>
  <w:footnote w:type="continuationSeparator" w:id="0">
    <w:p w14:paraId="500D5285" w14:textId="77777777" w:rsidR="00717843" w:rsidRDefault="0071784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3F26C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0D77E977" wp14:editId="4C44451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2" name="Graphic 22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4C2B"/>
    <w:multiLevelType w:val="hybridMultilevel"/>
    <w:tmpl w:val="A9F22E66"/>
    <w:lvl w:ilvl="0" w:tplc="9DF08BF6">
      <w:numFmt w:val="bullet"/>
      <w:lvlText w:val="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679DD"/>
    <w:multiLevelType w:val="hybridMultilevel"/>
    <w:tmpl w:val="AD4856BA"/>
    <w:lvl w:ilvl="0" w:tplc="9DF08BF6">
      <w:numFmt w:val="bullet"/>
      <w:lvlText w:val="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44459C"/>
    <w:multiLevelType w:val="hybridMultilevel"/>
    <w:tmpl w:val="05A2581E"/>
    <w:lvl w:ilvl="0" w:tplc="9DF08BF6">
      <w:numFmt w:val="bullet"/>
      <w:lvlText w:val="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67DC0"/>
    <w:multiLevelType w:val="hybridMultilevel"/>
    <w:tmpl w:val="159ECFC8"/>
    <w:lvl w:ilvl="0" w:tplc="9DF08BF6">
      <w:numFmt w:val="bullet"/>
      <w:lvlText w:val="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202CED"/>
    <w:multiLevelType w:val="hybridMultilevel"/>
    <w:tmpl w:val="6B5AE8C2"/>
    <w:lvl w:ilvl="0" w:tplc="9DF08BF6">
      <w:numFmt w:val="bullet"/>
      <w:lvlText w:val="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4A6CA8"/>
    <w:multiLevelType w:val="hybridMultilevel"/>
    <w:tmpl w:val="92380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240CB"/>
    <w:multiLevelType w:val="hybridMultilevel"/>
    <w:tmpl w:val="CC265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61A37"/>
    <w:multiLevelType w:val="hybridMultilevel"/>
    <w:tmpl w:val="A912B8DE"/>
    <w:lvl w:ilvl="0" w:tplc="9DF08BF6">
      <w:numFmt w:val="bullet"/>
      <w:lvlText w:val="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D4180"/>
    <w:multiLevelType w:val="multilevel"/>
    <w:tmpl w:val="305C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64EB6"/>
    <w:multiLevelType w:val="hybridMultilevel"/>
    <w:tmpl w:val="BE7A062E"/>
    <w:lvl w:ilvl="0" w:tplc="9DF08BF6">
      <w:numFmt w:val="bullet"/>
      <w:lvlText w:val="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220CB6"/>
    <w:multiLevelType w:val="hybridMultilevel"/>
    <w:tmpl w:val="A5880570"/>
    <w:lvl w:ilvl="0" w:tplc="9DF08BF6">
      <w:numFmt w:val="bullet"/>
      <w:lvlText w:val="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8500160">
    <w:abstractNumId w:val="6"/>
  </w:num>
  <w:num w:numId="2" w16cid:durableId="84545745">
    <w:abstractNumId w:val="2"/>
  </w:num>
  <w:num w:numId="3" w16cid:durableId="142281207">
    <w:abstractNumId w:val="0"/>
  </w:num>
  <w:num w:numId="4" w16cid:durableId="196163053">
    <w:abstractNumId w:val="3"/>
  </w:num>
  <w:num w:numId="5" w16cid:durableId="1414427256">
    <w:abstractNumId w:val="4"/>
  </w:num>
  <w:num w:numId="6" w16cid:durableId="1299412572">
    <w:abstractNumId w:val="10"/>
  </w:num>
  <w:num w:numId="7" w16cid:durableId="234097711">
    <w:abstractNumId w:val="1"/>
  </w:num>
  <w:num w:numId="8" w16cid:durableId="122625724">
    <w:abstractNumId w:val="9"/>
  </w:num>
  <w:num w:numId="9" w16cid:durableId="1345866258">
    <w:abstractNumId w:val="7"/>
  </w:num>
  <w:num w:numId="10" w16cid:durableId="1323312271">
    <w:abstractNumId w:val="5"/>
  </w:num>
  <w:num w:numId="11" w16cid:durableId="13594312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8B"/>
    <w:rsid w:val="00003634"/>
    <w:rsid w:val="00026D9A"/>
    <w:rsid w:val="00036450"/>
    <w:rsid w:val="000A3085"/>
    <w:rsid w:val="000B7CF8"/>
    <w:rsid w:val="000C45FF"/>
    <w:rsid w:val="000D4481"/>
    <w:rsid w:val="000E37C0"/>
    <w:rsid w:val="000E3FD1"/>
    <w:rsid w:val="000F626C"/>
    <w:rsid w:val="00112054"/>
    <w:rsid w:val="00151801"/>
    <w:rsid w:val="001525E1"/>
    <w:rsid w:val="001612C5"/>
    <w:rsid w:val="00180329"/>
    <w:rsid w:val="0019001F"/>
    <w:rsid w:val="001A74A5"/>
    <w:rsid w:val="001B2ABD"/>
    <w:rsid w:val="001C4DD5"/>
    <w:rsid w:val="001E0391"/>
    <w:rsid w:val="001E1759"/>
    <w:rsid w:val="001F0018"/>
    <w:rsid w:val="001F1ECC"/>
    <w:rsid w:val="002400EB"/>
    <w:rsid w:val="0024458A"/>
    <w:rsid w:val="00256CF7"/>
    <w:rsid w:val="00260081"/>
    <w:rsid w:val="0026124F"/>
    <w:rsid w:val="002658EA"/>
    <w:rsid w:val="002F649A"/>
    <w:rsid w:val="0030481B"/>
    <w:rsid w:val="003213AE"/>
    <w:rsid w:val="003221EC"/>
    <w:rsid w:val="0037121F"/>
    <w:rsid w:val="00373DB1"/>
    <w:rsid w:val="003A155C"/>
    <w:rsid w:val="004071FC"/>
    <w:rsid w:val="004141D0"/>
    <w:rsid w:val="00414268"/>
    <w:rsid w:val="0044548E"/>
    <w:rsid w:val="00445947"/>
    <w:rsid w:val="004813B3"/>
    <w:rsid w:val="0049111F"/>
    <w:rsid w:val="00496591"/>
    <w:rsid w:val="004A2A72"/>
    <w:rsid w:val="004A4303"/>
    <w:rsid w:val="004C63E4"/>
    <w:rsid w:val="004D3011"/>
    <w:rsid w:val="005262AC"/>
    <w:rsid w:val="00531E03"/>
    <w:rsid w:val="005E39D5"/>
    <w:rsid w:val="005E4AF3"/>
    <w:rsid w:val="00600670"/>
    <w:rsid w:val="00604F1A"/>
    <w:rsid w:val="0062123A"/>
    <w:rsid w:val="00643492"/>
    <w:rsid w:val="00646E75"/>
    <w:rsid w:val="006771D0"/>
    <w:rsid w:val="006B64C9"/>
    <w:rsid w:val="007001E8"/>
    <w:rsid w:val="00711A69"/>
    <w:rsid w:val="00715FCB"/>
    <w:rsid w:val="00717843"/>
    <w:rsid w:val="00743101"/>
    <w:rsid w:val="007457D0"/>
    <w:rsid w:val="007867A0"/>
    <w:rsid w:val="007927F5"/>
    <w:rsid w:val="00802CA0"/>
    <w:rsid w:val="008239EA"/>
    <w:rsid w:val="00881E0A"/>
    <w:rsid w:val="00891A7C"/>
    <w:rsid w:val="008B6617"/>
    <w:rsid w:val="008D75DD"/>
    <w:rsid w:val="00952361"/>
    <w:rsid w:val="00967E31"/>
    <w:rsid w:val="009742BE"/>
    <w:rsid w:val="0097608B"/>
    <w:rsid w:val="00983A44"/>
    <w:rsid w:val="009A016A"/>
    <w:rsid w:val="009B451C"/>
    <w:rsid w:val="009C1521"/>
    <w:rsid w:val="009E3A30"/>
    <w:rsid w:val="009F56DE"/>
    <w:rsid w:val="00A00199"/>
    <w:rsid w:val="00A2118D"/>
    <w:rsid w:val="00A562A8"/>
    <w:rsid w:val="00A83042"/>
    <w:rsid w:val="00A867F2"/>
    <w:rsid w:val="00AD4002"/>
    <w:rsid w:val="00AD76E2"/>
    <w:rsid w:val="00AF1CA3"/>
    <w:rsid w:val="00B20152"/>
    <w:rsid w:val="00B27B52"/>
    <w:rsid w:val="00B545BD"/>
    <w:rsid w:val="00B70850"/>
    <w:rsid w:val="00B747A1"/>
    <w:rsid w:val="00C066B6"/>
    <w:rsid w:val="00C06D8E"/>
    <w:rsid w:val="00C37BA1"/>
    <w:rsid w:val="00C4674C"/>
    <w:rsid w:val="00C506CF"/>
    <w:rsid w:val="00C72BED"/>
    <w:rsid w:val="00C738A0"/>
    <w:rsid w:val="00C8127E"/>
    <w:rsid w:val="00C9578B"/>
    <w:rsid w:val="00CD25E4"/>
    <w:rsid w:val="00CD52BB"/>
    <w:rsid w:val="00CD7668"/>
    <w:rsid w:val="00CF33B7"/>
    <w:rsid w:val="00D070C9"/>
    <w:rsid w:val="00D2522B"/>
    <w:rsid w:val="00D46F44"/>
    <w:rsid w:val="00D5459D"/>
    <w:rsid w:val="00D55E35"/>
    <w:rsid w:val="00D8094C"/>
    <w:rsid w:val="00D919D7"/>
    <w:rsid w:val="00DA230E"/>
    <w:rsid w:val="00DC0CAD"/>
    <w:rsid w:val="00DD172A"/>
    <w:rsid w:val="00E25A26"/>
    <w:rsid w:val="00E34E5A"/>
    <w:rsid w:val="00E4381A"/>
    <w:rsid w:val="00E55D74"/>
    <w:rsid w:val="00E65450"/>
    <w:rsid w:val="00E81BAB"/>
    <w:rsid w:val="00ED341F"/>
    <w:rsid w:val="00F13A7A"/>
    <w:rsid w:val="00F46107"/>
    <w:rsid w:val="00F51359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71EE0"/>
  <w14:defaultImageDpi w14:val="32767"/>
  <w15:chartTrackingRefBased/>
  <w15:docId w15:val="{D4A362BE-8EF0-4305-B557-F1069F9A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NoSpacing">
    <w:name w:val="No Spacing"/>
    <w:uiPriority w:val="1"/>
    <w:qFormat/>
    <w:rsid w:val="008D75DD"/>
    <w:rPr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F56DE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26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clan0077.github.io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eth\AppData\Roaming\Microsoft\Templates\Blue%20grey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CEED87C0D6474B80EC3FC334A19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91D9F-2DF5-4EB7-AC30-6DC19D38121F}"/>
      </w:docPartPr>
      <w:docPartBody>
        <w:p w:rsidR="00910AD3" w:rsidRDefault="00796145" w:rsidP="00796145">
          <w:pPr>
            <w:pStyle w:val="C9CEED87C0D6474B80EC3FC334A194B4"/>
          </w:pPr>
          <w:r w:rsidRPr="00DA230E">
            <w:rPr>
              <w:lang w:bidi="en-GB"/>
            </w:rPr>
            <w:t>Profile</w:t>
          </w:r>
        </w:p>
      </w:docPartBody>
    </w:docPart>
    <w:docPart>
      <w:docPartPr>
        <w:name w:val="8823EE4C91FA499CBCAD30EA40674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E6B87-29FC-4768-84EE-3CF21523DB4C}"/>
      </w:docPartPr>
      <w:docPartBody>
        <w:p w:rsidR="00910AD3" w:rsidRDefault="00796145" w:rsidP="00796145">
          <w:pPr>
            <w:pStyle w:val="8823EE4C91FA499CBCAD30EA40674B69"/>
          </w:pPr>
          <w:r w:rsidRPr="00DA230E">
            <w:rPr>
              <w:lang w:bidi="en-GB"/>
            </w:rPr>
            <w:t>CONTACT</w:t>
          </w:r>
        </w:p>
      </w:docPartBody>
    </w:docPart>
    <w:docPart>
      <w:docPartPr>
        <w:name w:val="993924034CEE41E0BC9914E92B102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7BB59-4893-404F-A3E6-03A508C50F5B}"/>
      </w:docPartPr>
      <w:docPartBody>
        <w:p w:rsidR="00910AD3" w:rsidRDefault="00796145" w:rsidP="00796145">
          <w:pPr>
            <w:pStyle w:val="993924034CEE41E0BC9914E92B1027E9"/>
          </w:pPr>
          <w:r w:rsidRPr="00DA230E">
            <w:rPr>
              <w:lang w:bidi="en-GB"/>
            </w:rPr>
            <w:t>EMAIL ADDRESS:</w:t>
          </w:r>
        </w:p>
      </w:docPartBody>
    </w:docPart>
    <w:docPart>
      <w:docPartPr>
        <w:name w:val="8EBEC7EA10B9464CB8D06D94661EF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3B54F-F7AC-452F-8753-770BFDCAA54A}"/>
      </w:docPartPr>
      <w:docPartBody>
        <w:p w:rsidR="00910AD3" w:rsidRDefault="00796145" w:rsidP="00796145">
          <w:pPr>
            <w:pStyle w:val="8EBEC7EA10B9464CB8D06D94661EF189"/>
          </w:pPr>
          <w:r w:rsidRPr="00DA230E">
            <w:rPr>
              <w:lang w:bidi="en-GB"/>
            </w:rPr>
            <w:t>HOBBIES</w:t>
          </w:r>
        </w:p>
      </w:docPartBody>
    </w:docPart>
    <w:docPart>
      <w:docPartPr>
        <w:name w:val="694536AE9FE1431C94181CCE9A5BF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72220-1DC0-4C50-B6C4-B7261D6E2B74}"/>
      </w:docPartPr>
      <w:docPartBody>
        <w:p w:rsidR="00910AD3" w:rsidRDefault="00796145" w:rsidP="00796145">
          <w:pPr>
            <w:pStyle w:val="694536AE9FE1431C94181CCE9A5BF0EE"/>
          </w:pPr>
          <w:r w:rsidRPr="00DA230E">
            <w:rPr>
              <w:lang w:bidi="en-GB"/>
            </w:rPr>
            <w:t>EDUCATION</w:t>
          </w:r>
        </w:p>
      </w:docPartBody>
    </w:docPart>
    <w:docPart>
      <w:docPartPr>
        <w:name w:val="650127BCD7C54502B4F34F9649B93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C8B35-069E-4927-A1A8-4C4FAFC934BC}"/>
      </w:docPartPr>
      <w:docPartBody>
        <w:p w:rsidR="00910AD3" w:rsidRDefault="00796145" w:rsidP="00796145">
          <w:pPr>
            <w:pStyle w:val="650127BCD7C54502B4F34F9649B93DA3"/>
          </w:pPr>
          <w:r w:rsidRPr="00DA230E">
            <w:rPr>
              <w:lang w:bidi="en-GB"/>
            </w:rPr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F4"/>
    <w:rsid w:val="000957F0"/>
    <w:rsid w:val="000A3085"/>
    <w:rsid w:val="000B7CF8"/>
    <w:rsid w:val="00123E83"/>
    <w:rsid w:val="001475EF"/>
    <w:rsid w:val="003221EC"/>
    <w:rsid w:val="003A155C"/>
    <w:rsid w:val="004E4420"/>
    <w:rsid w:val="004F3E82"/>
    <w:rsid w:val="00531E03"/>
    <w:rsid w:val="00604F1A"/>
    <w:rsid w:val="00796145"/>
    <w:rsid w:val="00910AD3"/>
    <w:rsid w:val="00A562A8"/>
    <w:rsid w:val="00C8127E"/>
    <w:rsid w:val="00D61848"/>
    <w:rsid w:val="00D86AF4"/>
    <w:rsid w:val="00ED341F"/>
    <w:rsid w:val="00F07C27"/>
    <w:rsid w:val="00F51359"/>
    <w:rsid w:val="00FA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E97132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C9CEED87C0D6474B80EC3FC334A194B4">
    <w:name w:val="C9CEED87C0D6474B80EC3FC334A194B4"/>
    <w:rsid w:val="00796145"/>
  </w:style>
  <w:style w:type="paragraph" w:customStyle="1" w:styleId="8823EE4C91FA499CBCAD30EA40674B69">
    <w:name w:val="8823EE4C91FA499CBCAD30EA40674B69"/>
    <w:rsid w:val="00796145"/>
  </w:style>
  <w:style w:type="paragraph" w:customStyle="1" w:styleId="993924034CEE41E0BC9914E92B1027E9">
    <w:name w:val="993924034CEE41E0BC9914E92B1027E9"/>
    <w:rsid w:val="00796145"/>
  </w:style>
  <w:style w:type="paragraph" w:customStyle="1" w:styleId="8EBEC7EA10B9464CB8D06D94661EF189">
    <w:name w:val="8EBEC7EA10B9464CB8D06D94661EF189"/>
    <w:rsid w:val="00796145"/>
  </w:style>
  <w:style w:type="paragraph" w:customStyle="1" w:styleId="694536AE9FE1431C94181CCE9A5BF0EE">
    <w:name w:val="694536AE9FE1431C94181CCE9A5BF0EE"/>
    <w:rsid w:val="00796145"/>
  </w:style>
  <w:style w:type="paragraph" w:customStyle="1" w:styleId="650127BCD7C54502B4F34F9649B93DA3">
    <w:name w:val="650127BCD7C54502B4F34F9649B93DA3"/>
    <w:rsid w:val="0079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B174216-56BD-48E6-A040-37FAA80EF3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CV</Template>
  <TotalTime>11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declan cullen</cp:lastModifiedBy>
  <cp:revision>11</cp:revision>
  <dcterms:created xsi:type="dcterms:W3CDTF">2024-09-12T14:48:00Z</dcterms:created>
  <dcterms:modified xsi:type="dcterms:W3CDTF">2024-11-10T04:14:00Z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